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</w:rPr>
        <w:alias w:val="Your Name"/>
        <w:tag w:val="Your Name"/>
        <w:id w:val="1760865497"/>
        <w:placeholder>
          <w:docPart w:val="6BFD36F4E96A534E9E74D71F72A32E1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AC6117" w:rsidRPr="00312819" w:rsidRDefault="00312819" w:rsidP="00312819">
          <w:pPr>
            <w:pStyle w:val="Name"/>
            <w:rPr>
              <w:color w:val="000000" w:themeColor="text1"/>
            </w:rPr>
          </w:pPr>
          <w:r w:rsidRPr="00312819">
            <w:rPr>
              <w:color w:val="000000" w:themeColor="text1"/>
            </w:rPr>
            <w:t>Christopher Dillanes</w:t>
          </w:r>
        </w:p>
      </w:sdtContent>
    </w:sdt>
    <w:p w:rsidR="00F72272" w:rsidRPr="00312819" w:rsidRDefault="00312819" w:rsidP="00312819">
      <w:pPr>
        <w:pStyle w:val="SenderContactInfo"/>
        <w:rPr>
          <w:color w:val="000000" w:themeColor="text1"/>
        </w:rPr>
      </w:pPr>
      <w:r w:rsidRPr="00312819">
        <w:rPr>
          <w:color w:val="000000" w:themeColor="text1"/>
        </w:rPr>
        <w:t>2945 Kings Ave Corvallis, OR</w:t>
      </w:r>
      <w:r w:rsidR="0048751C" w:rsidRPr="00312819">
        <w:rPr>
          <w:color w:val="000000" w:themeColor="text1"/>
        </w:rPr>
        <w:t xml:space="preserve"> | </w:t>
      </w:r>
      <w:r w:rsidRPr="00312819">
        <w:rPr>
          <w:color w:val="000000" w:themeColor="text1"/>
        </w:rPr>
        <w:t>(971)127-3237</w:t>
      </w:r>
      <w:r w:rsidR="0048751C" w:rsidRPr="00312819">
        <w:rPr>
          <w:color w:val="000000" w:themeColor="text1"/>
        </w:rPr>
        <w:t xml:space="preserve"> | </w:t>
      </w:r>
      <w:r w:rsidRPr="00312819">
        <w:rPr>
          <w:color w:val="000000" w:themeColor="text1"/>
        </w:rPr>
        <w:t>chrisdillanes@gmail.com</w:t>
      </w:r>
    </w:p>
    <w:p w:rsidR="00F72272" w:rsidRPr="00312819" w:rsidRDefault="00312819" w:rsidP="00312819">
      <w:pPr>
        <w:pStyle w:val="Date"/>
        <w:rPr>
          <w:color w:val="000000" w:themeColor="text1"/>
          <w:sz w:val="24"/>
          <w:szCs w:val="24"/>
        </w:rPr>
      </w:pPr>
      <w:r w:rsidRPr="00312819">
        <w:rPr>
          <w:color w:val="000000" w:themeColor="text1"/>
          <w:sz w:val="24"/>
          <w:szCs w:val="24"/>
        </w:rPr>
        <w:t>April 29, 2019</w:t>
      </w:r>
    </w:p>
    <w:sdt>
      <w:sdtPr>
        <w:rPr>
          <w:color w:val="000000" w:themeColor="text1"/>
          <w:sz w:val="24"/>
          <w:szCs w:val="24"/>
        </w:rPr>
        <w:alias w:val="Enter Recipient Name:"/>
        <w:tag w:val="Enter Recipient Name:"/>
        <w:id w:val="696896679"/>
        <w:placeholder>
          <w:docPart w:val="77BAE8CBBAB4544994BD4E3DAA258D1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48751C" w:rsidRPr="00312819" w:rsidRDefault="00312819" w:rsidP="00312819">
          <w:pPr>
            <w:pStyle w:val="RecipientContactInfo"/>
            <w:rPr>
              <w:color w:val="000000" w:themeColor="text1"/>
              <w:sz w:val="24"/>
              <w:szCs w:val="24"/>
            </w:rPr>
          </w:pPr>
          <w:r w:rsidRPr="00312819">
            <w:rPr>
              <w:color w:val="000000" w:themeColor="text1"/>
              <w:sz w:val="24"/>
              <w:szCs w:val="24"/>
            </w:rPr>
            <w:t>Dr. Stevens</w:t>
          </w:r>
        </w:p>
      </w:sdtContent>
    </w:sdt>
    <w:p w:rsidR="00F72272" w:rsidRPr="00312819" w:rsidRDefault="00312819" w:rsidP="00312819">
      <w:pPr>
        <w:pStyle w:val="RecipientContactInf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M.D. F.A.C.S.</w:t>
      </w:r>
    </w:p>
    <w:p w:rsidR="0048751C" w:rsidRPr="00312819" w:rsidRDefault="00312819" w:rsidP="00312819">
      <w:pPr>
        <w:pStyle w:val="RecipientContactInfo"/>
        <w:rPr>
          <w:color w:val="000000" w:themeColor="text1"/>
          <w:sz w:val="24"/>
          <w:szCs w:val="24"/>
        </w:rPr>
      </w:pPr>
      <w:proofErr w:type="spellStart"/>
      <w:r w:rsidRPr="00312819">
        <w:rPr>
          <w:color w:val="000000" w:themeColor="text1"/>
          <w:sz w:val="24"/>
          <w:szCs w:val="24"/>
        </w:rPr>
        <w:t>Orangetwist</w:t>
      </w:r>
      <w:proofErr w:type="spellEnd"/>
      <w:r>
        <w:rPr>
          <w:color w:val="000000" w:themeColor="text1"/>
          <w:sz w:val="24"/>
          <w:szCs w:val="24"/>
        </w:rPr>
        <w:t xml:space="preserve"> Aesthetic Center</w:t>
      </w:r>
    </w:p>
    <w:p w:rsidR="0048751C" w:rsidRDefault="00312819" w:rsidP="00312819">
      <w:pPr>
        <w:pStyle w:val="RecipientContactInfo"/>
        <w:rPr>
          <w:color w:val="000000" w:themeColor="text1"/>
          <w:sz w:val="24"/>
          <w:szCs w:val="24"/>
        </w:rPr>
      </w:pPr>
      <w:r w:rsidRPr="00312819">
        <w:rPr>
          <w:color w:val="000000" w:themeColor="text1"/>
          <w:sz w:val="24"/>
          <w:szCs w:val="24"/>
        </w:rPr>
        <w:t>1700 116</w:t>
      </w:r>
      <w:r w:rsidRPr="00312819">
        <w:rPr>
          <w:color w:val="000000" w:themeColor="text1"/>
          <w:sz w:val="24"/>
          <w:szCs w:val="24"/>
          <w:vertAlign w:val="superscript"/>
        </w:rPr>
        <w:t>th</w:t>
      </w:r>
      <w:r w:rsidRPr="00312819">
        <w:rPr>
          <w:color w:val="000000" w:themeColor="text1"/>
          <w:sz w:val="24"/>
          <w:szCs w:val="24"/>
        </w:rPr>
        <w:t xml:space="preserve"> Ave</w:t>
      </w:r>
    </w:p>
    <w:p w:rsidR="00312819" w:rsidRDefault="00312819" w:rsidP="00312819">
      <w:pPr>
        <w:pStyle w:val="RecipientContactInfo"/>
        <w:rPr>
          <w:color w:val="000000" w:themeColor="text1"/>
          <w:sz w:val="24"/>
          <w:szCs w:val="24"/>
        </w:rPr>
      </w:pPr>
    </w:p>
    <w:p w:rsidR="00F72272" w:rsidRPr="00312819" w:rsidRDefault="0048751C" w:rsidP="00312819">
      <w:pPr>
        <w:pStyle w:val="Salutation"/>
        <w:spacing w:before="0"/>
        <w:rPr>
          <w:color w:val="000000" w:themeColor="text1"/>
          <w:sz w:val="24"/>
          <w:szCs w:val="24"/>
        </w:rPr>
      </w:pPr>
      <w:r w:rsidRPr="00312819">
        <w:rPr>
          <w:color w:val="000000" w:themeColor="text1"/>
          <w:sz w:val="24"/>
          <w:szCs w:val="24"/>
        </w:rPr>
        <w:t xml:space="preserve">Dear </w:t>
      </w:r>
      <w:sdt>
        <w:sdtPr>
          <w:rPr>
            <w:color w:val="000000" w:themeColor="text1"/>
            <w:sz w:val="24"/>
            <w:szCs w:val="24"/>
          </w:rPr>
          <w:alias w:val="Enter Recipient Name:"/>
          <w:tag w:val="Enter Recipient Name:"/>
          <w:id w:val="-193009614"/>
          <w:placeholder>
            <w:docPart w:val="C8FA2BD5E9AC354AA3DAB220C75E370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312819" w:rsidRPr="00312819">
            <w:rPr>
              <w:color w:val="000000" w:themeColor="text1"/>
              <w:sz w:val="24"/>
              <w:szCs w:val="24"/>
            </w:rPr>
            <w:t>Dr. Stevens</w:t>
          </w:r>
        </w:sdtContent>
      </w:sdt>
      <w:r w:rsidRPr="00312819">
        <w:rPr>
          <w:color w:val="000000" w:themeColor="text1"/>
          <w:sz w:val="24"/>
          <w:szCs w:val="24"/>
        </w:rPr>
        <w:t>:</w:t>
      </w:r>
    </w:p>
    <w:p w:rsidR="00F72272" w:rsidRPr="00023B97" w:rsidRDefault="00023B97" w:rsidP="00023B97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 xml:space="preserve">I </w:t>
      </w:r>
      <w:r w:rsidRPr="00023B97">
        <w:rPr>
          <w:rFonts w:asciiTheme="majorHAnsi" w:hAnsiTheme="majorHAnsi" w:cs="Times New Roman"/>
          <w:sz w:val="24"/>
          <w:szCs w:val="24"/>
        </w:rPr>
        <w:t xml:space="preserve">am writing to you to express my great interest in the Nurse Practitioner position in this aesthetic center. I believe my extensive knowledge in the medical field and various years in nursing internships would benefit this company and I would be more delighted to be hired into this position. With over 400 hours of studying nursing careers abroad and aiding patients as a registered nurse, I am more than qualified for this position. My </w:t>
      </w:r>
      <w:r w:rsidRPr="00023B97">
        <w:rPr>
          <w:rFonts w:asciiTheme="majorHAnsi" w:eastAsia="Times New Roman" w:hAnsiTheme="majorHAnsi" w:cs="Times New Roman"/>
          <w:color w:val="404040" w:themeColor="text1" w:themeTint="BF"/>
          <w:sz w:val="24"/>
          <w:szCs w:val="24"/>
          <w:lang w:eastAsia="en-US"/>
        </w:rPr>
        <w:t>vast experience in the medical field would be a valuable asset to this company</w:t>
      </w:r>
      <w:r w:rsidR="00A86DA2">
        <w:rPr>
          <w:rFonts w:asciiTheme="majorHAnsi" w:eastAsia="Times New Roman" w:hAnsiTheme="majorHAnsi" w:cs="Times New Roman"/>
          <w:color w:val="404040" w:themeColor="text1" w:themeTint="BF"/>
          <w:sz w:val="24"/>
          <w:szCs w:val="24"/>
          <w:lang w:eastAsia="en-US"/>
        </w:rPr>
        <w:t>, therefore I urge you to contact me with the above information. I look forward to speaking with you and becoming a part of the team!</w:t>
      </w:r>
      <w:bookmarkStart w:id="0" w:name="_GoBack"/>
      <w:bookmarkEnd w:id="0"/>
    </w:p>
    <w:p w:rsidR="00F72272" w:rsidRPr="00312819" w:rsidRDefault="00473534" w:rsidP="00312819">
      <w:pPr>
        <w:pStyle w:val="Closing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alias w:val="Enter closing:"/>
          <w:tag w:val="Enter closing:"/>
          <w:id w:val="-278875100"/>
          <w:placeholder>
            <w:docPart w:val="73A416DFE8BE0C4F9D97F52B1C555633"/>
          </w:placeholder>
          <w:temporary/>
          <w:showingPlcHdr/>
          <w15:appearance w15:val="hidden"/>
        </w:sdtPr>
        <w:sdtEndPr/>
        <w:sdtContent>
          <w:r w:rsidR="00E5559C" w:rsidRPr="00312819">
            <w:rPr>
              <w:color w:val="000000" w:themeColor="text1"/>
              <w:sz w:val="24"/>
              <w:szCs w:val="24"/>
            </w:rPr>
            <w:t>Sincerely,</w:t>
          </w:r>
        </w:sdtContent>
      </w:sdt>
    </w:p>
    <w:sdt>
      <w:sdtPr>
        <w:rPr>
          <w:color w:val="000000" w:themeColor="text1"/>
          <w:sz w:val="24"/>
          <w:szCs w:val="24"/>
        </w:rPr>
        <w:alias w:val="Your Name"/>
        <w:tag w:val="Your Name"/>
        <w:id w:val="1111709258"/>
        <w:placeholder>
          <w:docPart w:val="2F21CFEC40900A46A93CDB09AA1CA762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BC467A" w:rsidRPr="00312819" w:rsidRDefault="00312819" w:rsidP="00312819">
          <w:pPr>
            <w:pStyle w:val="Signature"/>
            <w:spacing w:before="0"/>
            <w:rPr>
              <w:color w:val="000000" w:themeColor="text1"/>
              <w:sz w:val="24"/>
              <w:szCs w:val="24"/>
            </w:rPr>
          </w:pPr>
          <w:r w:rsidRPr="00312819">
            <w:rPr>
              <w:color w:val="000000" w:themeColor="text1"/>
              <w:sz w:val="24"/>
              <w:szCs w:val="24"/>
            </w:rPr>
            <w:t xml:space="preserve">Christopher </w:t>
          </w:r>
          <w:proofErr w:type="spellStart"/>
          <w:r w:rsidRPr="00312819">
            <w:rPr>
              <w:color w:val="000000" w:themeColor="text1"/>
              <w:sz w:val="24"/>
              <w:szCs w:val="24"/>
            </w:rPr>
            <w:t>Dillanes</w:t>
          </w:r>
          <w:proofErr w:type="spellEnd"/>
        </w:p>
      </w:sdtContent>
    </w:sdt>
    <w:sectPr w:rsidR="00BC467A" w:rsidRPr="00312819" w:rsidSect="00312819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534" w:rsidRDefault="00473534">
      <w:pPr>
        <w:spacing w:after="0" w:line="240" w:lineRule="auto"/>
      </w:pPr>
      <w:r>
        <w:separator/>
      </w:r>
    </w:p>
  </w:endnote>
  <w:endnote w:type="continuationSeparator" w:id="0">
    <w:p w:rsidR="00473534" w:rsidRDefault="0047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534" w:rsidRDefault="00473534">
      <w:pPr>
        <w:spacing w:after="0" w:line="240" w:lineRule="auto"/>
      </w:pPr>
      <w:r>
        <w:separator/>
      </w:r>
    </w:p>
  </w:footnote>
  <w:footnote w:type="continuationSeparator" w:id="0">
    <w:p w:rsidR="00473534" w:rsidRDefault="0047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CC65B0B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F7D70D7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19"/>
    <w:rsid w:val="00023B97"/>
    <w:rsid w:val="00251664"/>
    <w:rsid w:val="00312819"/>
    <w:rsid w:val="003F5321"/>
    <w:rsid w:val="00473534"/>
    <w:rsid w:val="0048751C"/>
    <w:rsid w:val="00501646"/>
    <w:rsid w:val="00775AFB"/>
    <w:rsid w:val="00A86DA2"/>
    <w:rsid w:val="00AA77E8"/>
    <w:rsid w:val="00AC6117"/>
    <w:rsid w:val="00BC467A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C30D4"/>
  <w15:chartTrackingRefBased/>
  <w15:docId w15:val="{F56C713C-B562-8A45-AF8E-E8B64E67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semiHidden/>
    <w:unhideWhenUsed/>
    <w:rsid w:val="00023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ilip/Library/Containers/com.microsoft.Word/Data/Library/Application%20Support/Microsoft/Office/16.0/DTS/Search/%7bEF7B3835-FC85-DD45-AA70-44833BA2EF8E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FD36F4E96A534E9E74D71F72A32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BA671-9981-4043-B06E-3599C36C6527}"/>
      </w:docPartPr>
      <w:docPartBody>
        <w:p w:rsidR="00000000" w:rsidRDefault="00094CDB">
          <w:pPr>
            <w:pStyle w:val="6BFD36F4E96A534E9E74D71F72A32E17"/>
          </w:pPr>
          <w:r>
            <w:t>Your Name</w:t>
          </w:r>
        </w:p>
      </w:docPartBody>
    </w:docPart>
    <w:docPart>
      <w:docPartPr>
        <w:name w:val="77BAE8CBBAB4544994BD4E3DAA258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0269B-1521-5C4E-97E3-3DBAA9D3DD60}"/>
      </w:docPartPr>
      <w:docPartBody>
        <w:p w:rsidR="00000000" w:rsidRDefault="00094CDB">
          <w:pPr>
            <w:pStyle w:val="77BAE8CBBAB4544994BD4E3DAA258D18"/>
          </w:pPr>
          <w:r>
            <w:t>Recipient</w:t>
          </w:r>
        </w:p>
      </w:docPartBody>
    </w:docPart>
    <w:docPart>
      <w:docPartPr>
        <w:name w:val="C8FA2BD5E9AC354AA3DAB220C75E3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78983-0425-A647-98AF-4AA7EC62C051}"/>
      </w:docPartPr>
      <w:docPartBody>
        <w:p w:rsidR="00000000" w:rsidRDefault="00094CDB">
          <w:pPr>
            <w:pStyle w:val="C8FA2BD5E9AC354AA3DAB220C75E3706"/>
          </w:pPr>
          <w:r>
            <w:t>Recipient</w:t>
          </w:r>
        </w:p>
      </w:docPartBody>
    </w:docPart>
    <w:docPart>
      <w:docPartPr>
        <w:name w:val="73A416DFE8BE0C4F9D97F52B1C555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9DEF0-CAD3-2243-BE00-48FA053E1975}"/>
      </w:docPartPr>
      <w:docPartBody>
        <w:p w:rsidR="00000000" w:rsidRDefault="00094CDB">
          <w:pPr>
            <w:pStyle w:val="73A416DFE8BE0C4F9D97F52B1C555633"/>
          </w:pPr>
          <w:r>
            <w:t>Sincerely,</w:t>
          </w:r>
        </w:p>
      </w:docPartBody>
    </w:docPart>
    <w:docPart>
      <w:docPartPr>
        <w:name w:val="2F21CFEC40900A46A93CDB09AA1CA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3BF1D-2AA6-8A41-80FE-0D8A0CA21A74}"/>
      </w:docPartPr>
      <w:docPartBody>
        <w:p w:rsidR="00000000" w:rsidRDefault="00094CDB">
          <w:pPr>
            <w:pStyle w:val="2F21CFEC40900A46A93CDB09AA1CA76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DB"/>
    <w:rsid w:val="0009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FD36F4E96A534E9E74D71F72A32E17">
    <w:name w:val="6BFD36F4E96A534E9E74D71F72A32E17"/>
  </w:style>
  <w:style w:type="paragraph" w:customStyle="1" w:styleId="7A0CEF21F1DCF143968DE315C78F7712">
    <w:name w:val="7A0CEF21F1DCF143968DE315C78F7712"/>
  </w:style>
  <w:style w:type="paragraph" w:customStyle="1" w:styleId="F6169FC29DF45C478EB29452058C1D2F">
    <w:name w:val="F6169FC29DF45C478EB29452058C1D2F"/>
  </w:style>
  <w:style w:type="paragraph" w:customStyle="1" w:styleId="5538055AB3A8B34C92CD3DA76245310C">
    <w:name w:val="5538055AB3A8B34C92CD3DA76245310C"/>
  </w:style>
  <w:style w:type="paragraph" w:customStyle="1" w:styleId="D57E4D113B8F804AB9EE1114A8AF7C84">
    <w:name w:val="D57E4D113B8F804AB9EE1114A8AF7C84"/>
  </w:style>
  <w:style w:type="paragraph" w:customStyle="1" w:styleId="77BAE8CBBAB4544994BD4E3DAA258D18">
    <w:name w:val="77BAE8CBBAB4544994BD4E3DAA258D18"/>
  </w:style>
  <w:style w:type="paragraph" w:customStyle="1" w:styleId="A6074489B885DC4CBC4F00A566D985F1">
    <w:name w:val="A6074489B885DC4CBC4F00A566D985F1"/>
  </w:style>
  <w:style w:type="paragraph" w:customStyle="1" w:styleId="E4CA5637F8CF264AA60F0081C727ABFA">
    <w:name w:val="E4CA5637F8CF264AA60F0081C727ABFA"/>
  </w:style>
  <w:style w:type="paragraph" w:customStyle="1" w:styleId="E057A3F310DF2242AD295BA90D0A7C9A">
    <w:name w:val="E057A3F310DF2242AD295BA90D0A7C9A"/>
  </w:style>
  <w:style w:type="paragraph" w:customStyle="1" w:styleId="C8FA2BD5E9AC354AA3DAB220C75E3706">
    <w:name w:val="C8FA2BD5E9AC354AA3DAB220C75E3706"/>
  </w:style>
  <w:style w:type="paragraph" w:customStyle="1" w:styleId="E36AED597E0DCE409C455E4729E20CCC">
    <w:name w:val="E36AED597E0DCE409C455E4729E20CCC"/>
  </w:style>
  <w:style w:type="paragraph" w:customStyle="1" w:styleId="73A416DFE8BE0C4F9D97F52B1C555633">
    <w:name w:val="73A416DFE8BE0C4F9D97F52B1C555633"/>
  </w:style>
  <w:style w:type="paragraph" w:customStyle="1" w:styleId="2F21CFEC40900A46A93CDB09AA1CA762">
    <w:name w:val="2F21CFEC40900A46A93CDB09AA1CA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BC57D9-BAA9-CE42-BF54-E32E639F8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20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Christopher Dillanes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Dr. Stevens</cp:keywords>
  <dc:description/>
  <cp:lastModifiedBy>Warton, Philip G</cp:lastModifiedBy>
  <cp:revision>1</cp:revision>
  <dcterms:created xsi:type="dcterms:W3CDTF">2019-04-30T05:17:00Z</dcterms:created>
  <dcterms:modified xsi:type="dcterms:W3CDTF">2019-04-30T05:40:00Z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