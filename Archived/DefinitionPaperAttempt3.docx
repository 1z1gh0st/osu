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8801" w14:textId="77777777" w:rsidR="002B0C89" w:rsidRDefault="00FE1CCC" w:rsidP="0081351B">
      <w:pPr>
        <w:pStyle w:val="NoSpacing"/>
      </w:pPr>
      <w:r>
        <w:t>Philip Warton</w:t>
      </w:r>
    </w:p>
    <w:p w14:paraId="67C05073" w14:textId="77777777" w:rsidR="002B0C89" w:rsidRDefault="00FE1CCC">
      <w:pPr>
        <w:pStyle w:val="NoSpacing"/>
      </w:pPr>
      <w:proofErr w:type="spellStart"/>
      <w:r>
        <w:t>Azadeh</w:t>
      </w:r>
      <w:proofErr w:type="spellEnd"/>
      <w:r>
        <w:t xml:space="preserve"> </w:t>
      </w:r>
      <w:proofErr w:type="spellStart"/>
      <w:r>
        <w:t>Ghanizadeh</w:t>
      </w:r>
      <w:proofErr w:type="spellEnd"/>
    </w:p>
    <w:p w14:paraId="57DB2D8F" w14:textId="77777777" w:rsidR="002B0C89" w:rsidRDefault="00FE1CCC">
      <w:pPr>
        <w:pStyle w:val="NoSpacing"/>
      </w:pPr>
      <w:r>
        <w:t>Writing 222</w:t>
      </w:r>
    </w:p>
    <w:p w14:paraId="0E6FA25D" w14:textId="78DAB6A0" w:rsidR="002B0C89" w:rsidRDefault="005353AD">
      <w:pPr>
        <w:pStyle w:val="NoSpacing"/>
      </w:pPr>
      <w:r>
        <w:t>2</w:t>
      </w:r>
      <w:r w:rsidR="00F26E7D">
        <w:t>2</w:t>
      </w:r>
      <w:bookmarkStart w:id="0" w:name="_GoBack"/>
      <w:bookmarkEnd w:id="0"/>
      <w:r w:rsidR="00FE1CCC">
        <w:t xml:space="preserve"> October 2018</w:t>
      </w:r>
    </w:p>
    <w:p w14:paraId="2DD9ABAC" w14:textId="77777777" w:rsidR="00295130" w:rsidRDefault="00295130" w:rsidP="00617FAC">
      <w:pPr>
        <w:jc w:val="center"/>
      </w:pPr>
    </w:p>
    <w:p w14:paraId="0181C61D" w14:textId="77777777" w:rsidR="002B0C89" w:rsidRDefault="00DA68A3">
      <w:pPr>
        <w:pStyle w:val="SectionTitle"/>
      </w:pPr>
      <w:r>
        <w:lastRenderedPageBreak/>
        <w:t>Works Cited</w:t>
      </w:r>
    </w:p>
    <w:sdt>
      <w:sdtPr>
        <w:id w:val="444585968"/>
        <w:placeholder>
          <w:docPart w:val="EFBF7D984746E5488D06B1BBBD1E8DF2"/>
        </w:placeholder>
        <w:temporary/>
        <w:showingPlcHdr/>
        <w15:appearance w15:val="hidden"/>
        <w:text/>
      </w:sdtPr>
      <w:sdtEndPr/>
      <w:sdtContent>
        <w:p w14:paraId="6A99F91C" w14:textId="77777777" w:rsidR="002B0C89" w:rsidRDefault="00DA68A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14:paraId="2FF69851" w14:textId="77777777" w:rsidR="002B0C89" w:rsidRDefault="00DA68A3"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sdtContent>
    </w:sdt>
    <w:p w14:paraId="223E2502" w14:textId="77777777" w:rsidR="002B0C89" w:rsidRDefault="002B0C89"/>
    <w:sectPr w:rsidR="002B0C8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32A66" w14:textId="77777777" w:rsidR="00E33591" w:rsidRDefault="00E33591">
      <w:pPr>
        <w:spacing w:line="240" w:lineRule="auto"/>
      </w:pPr>
      <w:r>
        <w:separator/>
      </w:r>
    </w:p>
  </w:endnote>
  <w:endnote w:type="continuationSeparator" w:id="0">
    <w:p w14:paraId="51E6BE7A" w14:textId="77777777" w:rsidR="00E33591" w:rsidRDefault="00E33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BA8C6" w14:textId="77777777" w:rsidR="00E33591" w:rsidRDefault="00E33591">
      <w:pPr>
        <w:spacing w:line="240" w:lineRule="auto"/>
      </w:pPr>
      <w:r>
        <w:separator/>
      </w:r>
    </w:p>
  </w:footnote>
  <w:footnote w:type="continuationSeparator" w:id="0">
    <w:p w14:paraId="60BF904B" w14:textId="77777777" w:rsidR="00E33591" w:rsidRDefault="00E33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3D64" w14:textId="77777777" w:rsidR="002B0C89" w:rsidRDefault="00E33591">
    <w:pPr>
      <w:pStyle w:val="Header"/>
    </w:pPr>
    <w:sdt>
      <w:sdtPr>
        <w:id w:val="1568531701"/>
        <w:placeholder>
          <w:docPart w:val="18C647010DA1D340AAC7843B6BE2E90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E1CCC">
          <w:t>Warton</w:t>
        </w:r>
      </w:sdtContent>
    </w:sdt>
    <w:r w:rsidR="00DA68A3">
      <w:t xml:space="preserve"> </w:t>
    </w:r>
    <w:r w:rsidR="00DA68A3">
      <w:fldChar w:fldCharType="begin"/>
    </w:r>
    <w:r w:rsidR="00DA68A3">
      <w:instrText xml:space="preserve"> PAGE   \* MERGEFORMAT </w:instrText>
    </w:r>
    <w:r w:rsidR="00DA68A3">
      <w:fldChar w:fldCharType="separate"/>
    </w:r>
    <w:r w:rsidR="00DA68A3">
      <w:rPr>
        <w:noProof/>
      </w:rPr>
      <w:t>2</w:t>
    </w:r>
    <w:r w:rsidR="00DA68A3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EA639" w14:textId="77777777" w:rsidR="002B0C89" w:rsidRDefault="00E33591">
    <w:pPr>
      <w:pStyle w:val="Header"/>
    </w:pPr>
    <w:sdt>
      <w:sdtPr>
        <w:id w:val="-348181431"/>
        <w:placeholder>
          <w:docPart w:val="1B932E488946234B9BAAC2CC1C842F9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E1CCC">
          <w:t>Warton</w:t>
        </w:r>
      </w:sdtContent>
    </w:sdt>
    <w:r w:rsidR="00DA68A3">
      <w:t xml:space="preserve"> </w:t>
    </w:r>
    <w:r w:rsidR="00DA68A3">
      <w:fldChar w:fldCharType="begin"/>
    </w:r>
    <w:r w:rsidR="00DA68A3">
      <w:instrText xml:space="preserve"> PAGE   \* MERGEFORMAT </w:instrText>
    </w:r>
    <w:r w:rsidR="00DA68A3">
      <w:fldChar w:fldCharType="separate"/>
    </w:r>
    <w:r w:rsidR="00DA68A3">
      <w:rPr>
        <w:noProof/>
      </w:rPr>
      <w:t>1</w:t>
    </w:r>
    <w:r w:rsidR="00DA68A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BC6276"/>
    <w:multiLevelType w:val="hybridMultilevel"/>
    <w:tmpl w:val="2DD4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CC"/>
    <w:rsid w:val="0006392B"/>
    <w:rsid w:val="00063D2A"/>
    <w:rsid w:val="000F153D"/>
    <w:rsid w:val="001165F9"/>
    <w:rsid w:val="00124A82"/>
    <w:rsid w:val="00295130"/>
    <w:rsid w:val="002B0C89"/>
    <w:rsid w:val="003101F2"/>
    <w:rsid w:val="00312C9E"/>
    <w:rsid w:val="00313BF5"/>
    <w:rsid w:val="00492E37"/>
    <w:rsid w:val="00531DAC"/>
    <w:rsid w:val="005353AD"/>
    <w:rsid w:val="00614B70"/>
    <w:rsid w:val="00617FAC"/>
    <w:rsid w:val="00673487"/>
    <w:rsid w:val="00677DD3"/>
    <w:rsid w:val="00754258"/>
    <w:rsid w:val="007A0B47"/>
    <w:rsid w:val="007E5040"/>
    <w:rsid w:val="0081351B"/>
    <w:rsid w:val="008D5A75"/>
    <w:rsid w:val="009728E4"/>
    <w:rsid w:val="009B66C9"/>
    <w:rsid w:val="009C64DE"/>
    <w:rsid w:val="009E375E"/>
    <w:rsid w:val="00A3397B"/>
    <w:rsid w:val="00AA4500"/>
    <w:rsid w:val="00AC43BD"/>
    <w:rsid w:val="00AE72FB"/>
    <w:rsid w:val="00AF65AF"/>
    <w:rsid w:val="00B72EB8"/>
    <w:rsid w:val="00D57229"/>
    <w:rsid w:val="00DA68A3"/>
    <w:rsid w:val="00DD6FA3"/>
    <w:rsid w:val="00E33591"/>
    <w:rsid w:val="00E60095"/>
    <w:rsid w:val="00EC64FC"/>
    <w:rsid w:val="00F26E7D"/>
    <w:rsid w:val="00F95994"/>
    <w:rsid w:val="00FE1CCC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B3CC7"/>
  <w15:chartTrackingRefBased/>
  <w15:docId w15:val="{CD921749-69FF-B24E-AB89-2C332CF3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9E375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ilip/Library/Containers/com.microsoft.Word/Data/Library/Application%20Support/Microsoft/Office/16.0/DTS/en-US%7b0B71625C-7FDD-3B48-AC3B-11769DD84155%7d/%7b85DA4A9F-7E6E-8943-B5FB-EF7466AE9838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C647010DA1D340AAC7843B6BE2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4A949-B31F-D04E-9BD8-ABD4AE32E924}"/>
      </w:docPartPr>
      <w:docPartBody>
        <w:p w:rsidR="00496999" w:rsidRDefault="00440442">
          <w:pPr>
            <w:pStyle w:val="18C647010DA1D340AAC7843B6BE2E90A"/>
          </w:pPr>
          <w:r>
            <w:t>Row Heading</w:t>
          </w:r>
        </w:p>
      </w:docPartBody>
    </w:docPart>
    <w:docPart>
      <w:docPartPr>
        <w:name w:val="1B932E488946234B9BAAC2CC1C842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BFB7-A281-DB4A-AB06-697F31CC80BF}"/>
      </w:docPartPr>
      <w:docPartBody>
        <w:p w:rsidR="00496999" w:rsidRDefault="00440442">
          <w:pPr>
            <w:pStyle w:val="1B932E488946234B9BAAC2CC1C842F91"/>
          </w:pPr>
          <w:r>
            <w:t>Row Heading</w:t>
          </w:r>
        </w:p>
      </w:docPartBody>
    </w:docPart>
    <w:docPart>
      <w:docPartPr>
        <w:name w:val="EFBF7D984746E5488D06B1BBBD1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F05E9-4426-594E-8DB9-F3565F7522DF}"/>
      </w:docPartPr>
      <w:docPartBody>
        <w:p w:rsidR="00F91C00" w:rsidRDefault="0044044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496999" w:rsidRDefault="00440442">
          <w:pPr>
            <w:pStyle w:val="EFBF7D984746E5488D06B1BBBD1E8DF2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42"/>
    <w:rsid w:val="00257FBE"/>
    <w:rsid w:val="00440442"/>
    <w:rsid w:val="00496999"/>
    <w:rsid w:val="00987E9A"/>
    <w:rsid w:val="00B7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E2A78C268B68469A8701947282E588">
    <w:name w:val="3AE2A78C268B68469A8701947282E588"/>
  </w:style>
  <w:style w:type="paragraph" w:customStyle="1" w:styleId="700EDF9925C59A44A850C4610A5B161E">
    <w:name w:val="700EDF9925C59A44A850C4610A5B161E"/>
  </w:style>
  <w:style w:type="paragraph" w:customStyle="1" w:styleId="AC69C62EAC32BE44A62428D3DD06B615">
    <w:name w:val="AC69C62EAC32BE44A62428D3DD06B615"/>
  </w:style>
  <w:style w:type="paragraph" w:customStyle="1" w:styleId="68C7133E0932F44F854C8D38949331C6">
    <w:name w:val="68C7133E0932F44F854C8D38949331C6"/>
  </w:style>
  <w:style w:type="paragraph" w:customStyle="1" w:styleId="2D301496CB681842B6DF8CD038A7A2E0">
    <w:name w:val="2D301496CB681842B6DF8CD038A7A2E0"/>
  </w:style>
  <w:style w:type="paragraph" w:customStyle="1" w:styleId="7AEC583FEF7E2249B8FB287B82D32B8D">
    <w:name w:val="7AEC583FEF7E2249B8FB287B82D32B8D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DFE42EDAB33CB14086E4A57689D9EB8F">
    <w:name w:val="DFE42EDAB33CB14086E4A57689D9EB8F"/>
  </w:style>
  <w:style w:type="paragraph" w:customStyle="1" w:styleId="E95C2316774AD349A09341B90D1B9FC4">
    <w:name w:val="E95C2316774AD349A09341B90D1B9FC4"/>
  </w:style>
  <w:style w:type="paragraph" w:customStyle="1" w:styleId="8364C5D250DB6F4BAD7D016086D5BC34">
    <w:name w:val="8364C5D250DB6F4BAD7D016086D5BC34"/>
  </w:style>
  <w:style w:type="paragraph" w:customStyle="1" w:styleId="957EEC2EF7CF4F4E9E937A3AB488CACC">
    <w:name w:val="957EEC2EF7CF4F4E9E937A3AB488CACC"/>
  </w:style>
  <w:style w:type="paragraph" w:customStyle="1" w:styleId="E7C98D5958141349AFA9A1029601D18E">
    <w:name w:val="E7C98D5958141349AFA9A1029601D18E"/>
  </w:style>
  <w:style w:type="paragraph" w:customStyle="1" w:styleId="B0B87F75835CE2439430306F18516951">
    <w:name w:val="B0B87F75835CE2439430306F18516951"/>
  </w:style>
  <w:style w:type="paragraph" w:customStyle="1" w:styleId="18C647010DA1D340AAC7843B6BE2E90A">
    <w:name w:val="18C647010DA1D340AAC7843B6BE2E90A"/>
  </w:style>
  <w:style w:type="paragraph" w:customStyle="1" w:styleId="1B932E488946234B9BAAC2CC1C842F91">
    <w:name w:val="1B932E488946234B9BAAC2CC1C842F91"/>
  </w:style>
  <w:style w:type="paragraph" w:customStyle="1" w:styleId="183E2919E1254640A57B1C2CC9FA0C25">
    <w:name w:val="183E2919E1254640A57B1C2CC9FA0C25"/>
  </w:style>
  <w:style w:type="paragraph" w:customStyle="1" w:styleId="1A931247327D824EAED5B7059418F1A0">
    <w:name w:val="1A931247327D824EAED5B7059418F1A0"/>
  </w:style>
  <w:style w:type="paragraph" w:customStyle="1" w:styleId="6B4608F3D2EE8049BFBC167A0322A041">
    <w:name w:val="6B4608F3D2EE8049BFBC167A0322A041"/>
  </w:style>
  <w:style w:type="paragraph" w:customStyle="1" w:styleId="DB4E177A5433BA48874ED54E1596834D">
    <w:name w:val="DB4E177A5433BA48874ED54E1596834D"/>
  </w:style>
  <w:style w:type="paragraph" w:customStyle="1" w:styleId="41AFA6607B61614AB73A41D977140A71">
    <w:name w:val="41AFA6607B61614AB73A41D977140A71"/>
  </w:style>
  <w:style w:type="paragraph" w:customStyle="1" w:styleId="53A02672DC06E345B5F2853A190165CE">
    <w:name w:val="53A02672DC06E345B5F2853A190165CE"/>
  </w:style>
  <w:style w:type="paragraph" w:customStyle="1" w:styleId="98994D6C328F3A4190F1084F51FF12E1">
    <w:name w:val="98994D6C328F3A4190F1084F51FF12E1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FBF7D984746E5488D06B1BBBD1E8DF2">
    <w:name w:val="EFBF7D984746E5488D06B1BBBD1E8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Warton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119DE9-4BDC-A94A-BF44-21D419E4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{85DA4A9F-7E6E-8943-B5FB-EF7466AE9838}tf10002092.dotx</Template>
  <TotalTime>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Warton, Philip G</cp:lastModifiedBy>
  <cp:revision>4</cp:revision>
  <cp:lastPrinted>2018-10-19T14:40:00Z</cp:lastPrinted>
  <dcterms:created xsi:type="dcterms:W3CDTF">2018-10-22T05:26:00Z</dcterms:created>
  <dcterms:modified xsi:type="dcterms:W3CDTF">2018-10-22T05:30:00Z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